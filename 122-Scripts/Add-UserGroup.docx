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BA6" w:rsidRPr="0012027C" w:rsidRDefault="00893BA6" w:rsidP="00893BA6">
      <w:pPr>
        <w:rPr>
          <w:lang w:val="fr-CH"/>
        </w:rPr>
      </w:pPr>
      <w:r>
        <w:rPr>
          <w:lang w:val="fr-CH"/>
        </w:rPr>
        <w:t>13</w:t>
      </w:r>
      <w:r w:rsidRPr="0012027C">
        <w:rPr>
          <w:lang w:val="fr-CH"/>
        </w:rPr>
        <w:t xml:space="preserve">.- </w:t>
      </w:r>
      <w:r w:rsidRPr="004551EC">
        <w:rPr>
          <w:lang w:val="fr-CH"/>
        </w:rPr>
        <w:t xml:space="preserve">Ecrire un script </w:t>
      </w:r>
      <w:proofErr w:type="spellStart"/>
      <w:r w:rsidRPr="004551EC">
        <w:rPr>
          <w:i/>
          <w:lang w:val="fr-CH"/>
        </w:rPr>
        <w:t>Add-UserGroup</w:t>
      </w:r>
      <w:proofErr w:type="spellEnd"/>
      <w:r w:rsidRPr="004551EC">
        <w:rPr>
          <w:lang w:val="fr-CH"/>
        </w:rPr>
        <w:t xml:space="preserve"> qui ajoute un utilisateur dans un groupe</w:t>
      </w:r>
    </w:p>
    <w:p w:rsidR="00893BA6" w:rsidRDefault="00893BA6" w:rsidP="00893BA6">
      <w:pPr>
        <w:rPr>
          <w:color w:val="FF0000"/>
          <w:lang w:val="fr-CH"/>
        </w:rPr>
      </w:pPr>
      <w:r>
        <w:rPr>
          <w:color w:val="FF0000"/>
          <w:lang w:val="fr-CH"/>
        </w:rPr>
        <w:t>Le code</w:t>
      </w:r>
    </w:p>
    <w:p w:rsidR="00893BA6" w:rsidRPr="007B2E99" w:rsidRDefault="00893BA6" w:rsidP="00893BA6">
      <w:pPr>
        <w:rPr>
          <w:color w:val="FF0000"/>
          <w:lang w:val="fr-CH"/>
        </w:rPr>
      </w:pPr>
      <w:r>
        <w:rPr>
          <w:noProof/>
          <w:lang w:val="fr-CH" w:eastAsia="fr-CH"/>
        </w:rPr>
        <w:drawing>
          <wp:inline distT="0" distB="0" distL="0" distR="0" wp14:anchorId="082AC58E" wp14:editId="6BE982D8">
            <wp:extent cx="6479540" cy="5730240"/>
            <wp:effectExtent l="0" t="0" r="0" b="381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4AD5">
        <w:rPr>
          <w:color w:val="FF0000"/>
          <w:lang w:val="fr-CH"/>
        </w:rPr>
        <w:t xml:space="preserve"> </w:t>
      </w:r>
    </w:p>
    <w:p w:rsidR="00893BA6" w:rsidRPr="00CB788B" w:rsidRDefault="00893BA6" w:rsidP="00893BA6">
      <w:pPr>
        <w:spacing w:after="0"/>
        <w:rPr>
          <w:b/>
          <w:lang w:val="fr-CH"/>
        </w:rPr>
      </w:pPr>
    </w:p>
    <w:p w:rsidR="00893BA6" w:rsidRPr="00CB788B" w:rsidRDefault="00893BA6" w:rsidP="00F71FA9">
      <w:pPr>
        <w:spacing w:after="0"/>
        <w:rPr>
          <w:b/>
          <w:lang w:val="fr-CH"/>
        </w:rPr>
      </w:pPr>
      <w:bookmarkStart w:id="0" w:name="_GoBack"/>
      <w:bookmarkEnd w:id="0"/>
    </w:p>
    <w:sectPr w:rsidR="00893BA6" w:rsidRPr="00CB788B" w:rsidSect="002C44E6">
      <w:headerReference w:type="default" r:id="rId9"/>
      <w:footerReference w:type="default" r:id="rId10"/>
      <w:pgSz w:w="11906" w:h="16838" w:code="9"/>
      <w:pgMar w:top="1276" w:right="851" w:bottom="127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369C" w:rsidRDefault="00A7369C">
      <w:r>
        <w:separator/>
      </w:r>
    </w:p>
  </w:endnote>
  <w:endnote w:type="continuationSeparator" w:id="0">
    <w:p w:rsidR="00A7369C" w:rsidRDefault="00A73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E05" w:rsidRPr="00F66D42" w:rsidRDefault="00C56E05" w:rsidP="002C44E6">
    <w:pPr>
      <w:pStyle w:val="Pieddepage"/>
      <w:pBdr>
        <w:top w:val="single" w:sz="4" w:space="4" w:color="auto"/>
      </w:pBdr>
      <w:tabs>
        <w:tab w:val="clear" w:pos="4536"/>
        <w:tab w:val="clear" w:pos="9072"/>
        <w:tab w:val="center" w:pos="4820"/>
        <w:tab w:val="right" w:pos="10206"/>
      </w:tabs>
      <w:spacing w:after="0"/>
      <w:rPr>
        <w:snapToGrid w:val="0"/>
        <w:sz w:val="16"/>
        <w:szCs w:val="16"/>
      </w:rPr>
    </w:pPr>
    <w:r>
      <w:rPr>
        <w:sz w:val="16"/>
        <w:szCs w:val="16"/>
      </w:rPr>
      <w:t>Auteur: ISI</w:t>
    </w:r>
    <w:r>
      <w:tab/>
    </w:r>
    <w:r w:rsidRPr="00F66D42">
      <w:rPr>
        <w:rStyle w:val="Numrodepage"/>
        <w:sz w:val="16"/>
        <w:szCs w:val="16"/>
      </w:rPr>
      <w:fldChar w:fldCharType="begin"/>
    </w:r>
    <w:r w:rsidRPr="00F66D42">
      <w:rPr>
        <w:rStyle w:val="Numrodepage"/>
        <w:sz w:val="16"/>
        <w:szCs w:val="16"/>
      </w:rPr>
      <w:instrText xml:space="preserve"> PAGE </w:instrText>
    </w:r>
    <w:r w:rsidRPr="00F66D42">
      <w:rPr>
        <w:rStyle w:val="Numrodepage"/>
        <w:sz w:val="16"/>
        <w:szCs w:val="16"/>
      </w:rPr>
      <w:fldChar w:fldCharType="separate"/>
    </w:r>
    <w:r w:rsidR="00E655C2">
      <w:rPr>
        <w:rStyle w:val="Numrodepage"/>
        <w:noProof/>
        <w:sz w:val="16"/>
        <w:szCs w:val="16"/>
      </w:rPr>
      <w:t>6</w:t>
    </w:r>
    <w:r w:rsidRPr="00F66D42">
      <w:rPr>
        <w:rStyle w:val="Numrodepage"/>
        <w:sz w:val="16"/>
        <w:szCs w:val="16"/>
      </w:rPr>
      <w:fldChar w:fldCharType="end"/>
    </w:r>
    <w:r w:rsidRPr="00F66D42">
      <w:rPr>
        <w:rStyle w:val="Numrodepage"/>
        <w:sz w:val="16"/>
        <w:szCs w:val="16"/>
      </w:rPr>
      <w:t xml:space="preserve"> / </w:t>
    </w:r>
    <w:r w:rsidRPr="00F66D42">
      <w:rPr>
        <w:rStyle w:val="Numrodepage"/>
        <w:sz w:val="16"/>
        <w:szCs w:val="16"/>
      </w:rPr>
      <w:fldChar w:fldCharType="begin"/>
    </w:r>
    <w:r w:rsidRPr="00F66D42">
      <w:rPr>
        <w:rStyle w:val="Numrodepage"/>
        <w:sz w:val="16"/>
        <w:szCs w:val="16"/>
      </w:rPr>
      <w:instrText xml:space="preserve"> NUMPAGES </w:instrText>
    </w:r>
    <w:r w:rsidRPr="00F66D42">
      <w:rPr>
        <w:rStyle w:val="Numrodepage"/>
        <w:sz w:val="16"/>
        <w:szCs w:val="16"/>
      </w:rPr>
      <w:fldChar w:fldCharType="separate"/>
    </w:r>
    <w:r w:rsidR="00E655C2">
      <w:rPr>
        <w:rStyle w:val="Numrodepage"/>
        <w:noProof/>
        <w:sz w:val="16"/>
        <w:szCs w:val="16"/>
      </w:rPr>
      <w:t>11</w:t>
    </w:r>
    <w:r w:rsidRPr="00F66D42">
      <w:rPr>
        <w:rStyle w:val="Numrodepage"/>
        <w:sz w:val="16"/>
        <w:szCs w:val="16"/>
      </w:rPr>
      <w:fldChar w:fldCharType="end"/>
    </w:r>
    <w:r>
      <w:tab/>
    </w:r>
    <w:r w:rsidR="00A553C9">
      <w:rPr>
        <w:noProof/>
      </w:rPr>
      <w:fldChar w:fldCharType="begin"/>
    </w:r>
    <w:r w:rsidR="00A553C9">
      <w:rPr>
        <w:noProof/>
      </w:rPr>
      <w:instrText xml:space="preserve"> FILENAME   \* MERGEFORMAT </w:instrText>
    </w:r>
    <w:r w:rsidR="00A553C9">
      <w:rPr>
        <w:noProof/>
      </w:rPr>
      <w:fldChar w:fldCharType="separate"/>
    </w:r>
    <w:r w:rsidR="002147B9">
      <w:rPr>
        <w:noProof/>
      </w:rPr>
      <w:t>X-122-8-Scripts.docx</w:t>
    </w:r>
    <w:r w:rsidR="00A553C9">
      <w:rPr>
        <w:noProof/>
      </w:rPr>
      <w:fldChar w:fldCharType="end"/>
    </w:r>
  </w:p>
  <w:p w:rsidR="00C56E05" w:rsidRPr="009A3430" w:rsidRDefault="00C56E05" w:rsidP="00EE7900">
    <w:pPr>
      <w:pStyle w:val="Pieddepage"/>
      <w:pBdr>
        <w:top w:val="single" w:sz="4" w:space="4" w:color="auto"/>
      </w:pBdr>
      <w:tabs>
        <w:tab w:val="clear" w:pos="4536"/>
        <w:tab w:val="clear" w:pos="9072"/>
        <w:tab w:val="right" w:pos="10206"/>
      </w:tabs>
      <w:spacing w:after="0"/>
      <w:rPr>
        <w:sz w:val="16"/>
        <w:szCs w:val="16"/>
      </w:rPr>
    </w:pPr>
    <w:r>
      <w:rPr>
        <w:sz w:val="16"/>
        <w:szCs w:val="16"/>
      </w:rPr>
      <w:t xml:space="preserve">Modification : </w:t>
    </w:r>
    <w:r w:rsidRPr="00F66D42">
      <w:rPr>
        <w:sz w:val="16"/>
        <w:szCs w:val="16"/>
      </w:rPr>
      <w:tab/>
    </w:r>
    <w:bookmarkStart w:id="1" w:name="DtCreation"/>
    <w:bookmarkEnd w:id="1"/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"dd.MM.yyyy" </w:instrText>
    </w:r>
    <w:r>
      <w:rPr>
        <w:sz w:val="16"/>
        <w:szCs w:val="16"/>
      </w:rPr>
      <w:fldChar w:fldCharType="separate"/>
    </w:r>
    <w:r w:rsidR="005D6C49">
      <w:rPr>
        <w:noProof/>
        <w:sz w:val="16"/>
        <w:szCs w:val="16"/>
      </w:rPr>
      <w:t>24.03.2020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69C" w:rsidRDefault="00A7369C">
      <w:r>
        <w:separator/>
      </w:r>
    </w:p>
  </w:footnote>
  <w:footnote w:type="continuationSeparator" w:id="0">
    <w:p w:rsidR="00A7369C" w:rsidRDefault="00A736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85"/>
      <w:gridCol w:w="8621"/>
    </w:tblGrid>
    <w:tr w:rsidR="00C56E05" w:rsidTr="00C56E05">
      <w:tc>
        <w:tcPr>
          <w:tcW w:w="1585" w:type="dxa"/>
        </w:tcPr>
        <w:p w:rsidR="00C56E05" w:rsidRPr="00C01267" w:rsidRDefault="00C56E05" w:rsidP="002B1CD5">
          <w:pPr>
            <w:ind w:left="-70" w:right="-129"/>
            <w:rPr>
              <w:rFonts w:ascii="ETML" w:hAnsi="ETML"/>
            </w:rPr>
          </w:pPr>
          <w:r w:rsidRPr="00C01267">
            <w:rPr>
              <w:rFonts w:ascii="ETML" w:hAnsi="ETML"/>
              <w:sz w:val="28"/>
            </w:rPr>
            <w:t>ETML</w:t>
          </w:r>
        </w:p>
      </w:tc>
      <w:tc>
        <w:tcPr>
          <w:tcW w:w="8621" w:type="dxa"/>
          <w:vAlign w:val="bottom"/>
        </w:tcPr>
        <w:p w:rsidR="00C56E05" w:rsidRPr="006875C5" w:rsidRDefault="00C56E05" w:rsidP="002B1CD5">
          <w:pPr>
            <w:pStyle w:val="Titre1"/>
            <w:numPr>
              <w:ilvl w:val="0"/>
              <w:numId w:val="0"/>
            </w:numPr>
            <w:tabs>
              <w:tab w:val="center" w:pos="3165"/>
              <w:tab w:val="right" w:pos="8481"/>
            </w:tabs>
            <w:spacing w:before="0" w:after="0"/>
            <w:rPr>
              <w:sz w:val="22"/>
            </w:rPr>
          </w:pPr>
          <w:r>
            <w:rPr>
              <w:sz w:val="22"/>
            </w:rPr>
            <w:tab/>
          </w:r>
          <w:r>
            <w:rPr>
              <w:noProof/>
              <w:sz w:val="36"/>
              <w:szCs w:val="36"/>
              <w:lang w:val="fr-CH" w:eastAsia="fr-CH"/>
            </w:rPr>
            <w:t>ICT</w:t>
          </w:r>
          <w:r w:rsidR="00020BD0">
            <w:rPr>
              <w:sz w:val="36"/>
              <w:szCs w:val="36"/>
            </w:rPr>
            <w:t>122</w:t>
          </w:r>
          <w:r>
            <w:rPr>
              <w:sz w:val="22"/>
            </w:rPr>
            <w:tab/>
          </w:r>
          <w:r>
            <w:rPr>
              <w:noProof/>
              <w:sz w:val="22"/>
              <w:lang w:val="fr-CH" w:eastAsia="fr-CH"/>
            </w:rPr>
            <w:drawing>
              <wp:inline distT="0" distB="0" distL="0" distR="0" wp14:anchorId="11405966" wp14:editId="6CB24A09">
                <wp:extent cx="949325" cy="231775"/>
                <wp:effectExtent l="19050" t="0" r="3175" b="0"/>
                <wp:docPr id="15" name="Image 15" descr="Souris-Informati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ouris-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9325" cy="231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56E05" w:rsidRDefault="00C56E05" w:rsidP="002B1CD5">
    <w:pPr>
      <w:pStyle w:val="En-tte"/>
      <w:rPr>
        <w:sz w:val="2"/>
      </w:rPr>
    </w:pPr>
    <w:r>
      <w:rPr>
        <w:noProof/>
        <w:sz w:val="2"/>
        <w:lang w:val="fr-CH" w:eastAsia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-6985</wp:posOffset>
              </wp:positionH>
              <wp:positionV relativeFrom="paragraph">
                <wp:posOffset>17145</wp:posOffset>
              </wp:positionV>
              <wp:extent cx="6453505" cy="0"/>
              <wp:effectExtent l="12065" t="7620" r="11430" b="11430"/>
              <wp:wrapNone/>
              <wp:docPr id="1" name="Connecteur droit avec flèch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350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C50C5"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" o:spid="_x0000_s1026" type="#_x0000_t32" style="position:absolute;margin-left:-.55pt;margin-top:1.35pt;width:508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"/>
          </w:pict>
        </mc:Fallback>
      </mc:AlternateContent>
    </w:r>
  </w:p>
  <w:p w:rsidR="00C56E05" w:rsidRPr="002B1CD5" w:rsidRDefault="00C56E05" w:rsidP="002B1CD5">
    <w:pPr>
      <w:pStyle w:val="En-tte"/>
      <w:rPr>
        <w:rStyle w:val="Numrodepag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B20C5"/>
    <w:multiLevelType w:val="hybridMultilevel"/>
    <w:tmpl w:val="457C2EB2"/>
    <w:lvl w:ilvl="0" w:tplc="627C959E">
      <w:start w:val="1"/>
      <w:numFmt w:val="upperLetter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DC47C63"/>
    <w:multiLevelType w:val="hybridMultilevel"/>
    <w:tmpl w:val="5CBE7DD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257D8"/>
    <w:multiLevelType w:val="hybridMultilevel"/>
    <w:tmpl w:val="80D629B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1DCD"/>
    <w:multiLevelType w:val="multilevel"/>
    <w:tmpl w:val="85EE79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3CD27AAB"/>
    <w:multiLevelType w:val="multilevel"/>
    <w:tmpl w:val="36CE013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3F445D23"/>
    <w:multiLevelType w:val="hybridMultilevel"/>
    <w:tmpl w:val="92A43FD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625CF"/>
    <w:multiLevelType w:val="hybridMultilevel"/>
    <w:tmpl w:val="5D3C4D1A"/>
    <w:lvl w:ilvl="0" w:tplc="11543494">
      <w:start w:val="1"/>
      <w:numFmt w:val="upperLetter"/>
      <w:lvlText w:val="%1."/>
      <w:lvlJc w:val="left"/>
      <w:pPr>
        <w:tabs>
          <w:tab w:val="num" w:pos="1068"/>
        </w:tabs>
        <w:ind w:left="1068" w:hanging="708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0E113F"/>
    <w:multiLevelType w:val="hybridMultilevel"/>
    <w:tmpl w:val="EFF2E0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261D6"/>
    <w:multiLevelType w:val="multilevel"/>
    <w:tmpl w:val="18A0298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5C03431"/>
    <w:multiLevelType w:val="hybridMultilevel"/>
    <w:tmpl w:val="158CE7BA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D43416"/>
    <w:multiLevelType w:val="hybridMultilevel"/>
    <w:tmpl w:val="5128F51A"/>
    <w:lvl w:ilvl="0" w:tplc="065C77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A3198"/>
    <w:multiLevelType w:val="multilevel"/>
    <w:tmpl w:val="FDB237B4"/>
    <w:lvl w:ilvl="0">
      <w:start w:val="2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6B4800FF"/>
    <w:multiLevelType w:val="multilevel"/>
    <w:tmpl w:val="1646DF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7432889"/>
    <w:multiLevelType w:val="hybridMultilevel"/>
    <w:tmpl w:val="1646DFDC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5"/>
  </w:num>
  <w:num w:numId="8">
    <w:abstractNumId w:val="3"/>
  </w:num>
  <w:num w:numId="9">
    <w:abstractNumId w:val="11"/>
  </w:num>
  <w:num w:numId="10">
    <w:abstractNumId w:val="13"/>
  </w:num>
  <w:num w:numId="11">
    <w:abstractNumId w:val="12"/>
  </w:num>
  <w:num w:numId="12">
    <w:abstractNumId w:val="9"/>
  </w:num>
  <w:num w:numId="13">
    <w:abstractNumId w:val="4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371"/>
    <w:rsid w:val="00020BD0"/>
    <w:rsid w:val="00022EAA"/>
    <w:rsid w:val="00025174"/>
    <w:rsid w:val="00037638"/>
    <w:rsid w:val="00047BC0"/>
    <w:rsid w:val="00053280"/>
    <w:rsid w:val="00053997"/>
    <w:rsid w:val="00063D68"/>
    <w:rsid w:val="0008033E"/>
    <w:rsid w:val="000F2849"/>
    <w:rsid w:val="000F3371"/>
    <w:rsid w:val="00106410"/>
    <w:rsid w:val="00110B72"/>
    <w:rsid w:val="00113361"/>
    <w:rsid w:val="0012027C"/>
    <w:rsid w:val="0012265A"/>
    <w:rsid w:val="00123D49"/>
    <w:rsid w:val="00127980"/>
    <w:rsid w:val="001528F1"/>
    <w:rsid w:val="00153DE3"/>
    <w:rsid w:val="00155089"/>
    <w:rsid w:val="00156D51"/>
    <w:rsid w:val="00161570"/>
    <w:rsid w:val="0017264E"/>
    <w:rsid w:val="00175AB1"/>
    <w:rsid w:val="0019279A"/>
    <w:rsid w:val="001A4656"/>
    <w:rsid w:val="001B099C"/>
    <w:rsid w:val="001B43D4"/>
    <w:rsid w:val="001C54A0"/>
    <w:rsid w:val="001D2993"/>
    <w:rsid w:val="001E38DF"/>
    <w:rsid w:val="001E7A91"/>
    <w:rsid w:val="001F500F"/>
    <w:rsid w:val="00200B65"/>
    <w:rsid w:val="002147B9"/>
    <w:rsid w:val="002224B4"/>
    <w:rsid w:val="00231A67"/>
    <w:rsid w:val="00232127"/>
    <w:rsid w:val="00284582"/>
    <w:rsid w:val="00296BBC"/>
    <w:rsid w:val="002B1CD5"/>
    <w:rsid w:val="002B1ED6"/>
    <w:rsid w:val="002B4FFA"/>
    <w:rsid w:val="002B57BA"/>
    <w:rsid w:val="002C44E6"/>
    <w:rsid w:val="002C66AE"/>
    <w:rsid w:val="002C6B70"/>
    <w:rsid w:val="002F1114"/>
    <w:rsid w:val="002F28A0"/>
    <w:rsid w:val="003013E7"/>
    <w:rsid w:val="00304B5B"/>
    <w:rsid w:val="00307BE8"/>
    <w:rsid w:val="003111BA"/>
    <w:rsid w:val="003151D6"/>
    <w:rsid w:val="00326CBB"/>
    <w:rsid w:val="00354407"/>
    <w:rsid w:val="00363C7E"/>
    <w:rsid w:val="00366B1E"/>
    <w:rsid w:val="003874F0"/>
    <w:rsid w:val="00393618"/>
    <w:rsid w:val="003B106D"/>
    <w:rsid w:val="003B7C53"/>
    <w:rsid w:val="003D7EB4"/>
    <w:rsid w:val="003F3D21"/>
    <w:rsid w:val="003F579D"/>
    <w:rsid w:val="003F6610"/>
    <w:rsid w:val="00417F38"/>
    <w:rsid w:val="00422C93"/>
    <w:rsid w:val="00423AA6"/>
    <w:rsid w:val="004265E9"/>
    <w:rsid w:val="00431755"/>
    <w:rsid w:val="00435589"/>
    <w:rsid w:val="004621E8"/>
    <w:rsid w:val="00464345"/>
    <w:rsid w:val="00474795"/>
    <w:rsid w:val="004809BF"/>
    <w:rsid w:val="00484C53"/>
    <w:rsid w:val="004921BB"/>
    <w:rsid w:val="00497881"/>
    <w:rsid w:val="004A719A"/>
    <w:rsid w:val="004B3E55"/>
    <w:rsid w:val="004B7507"/>
    <w:rsid w:val="004D0F4F"/>
    <w:rsid w:val="005079CA"/>
    <w:rsid w:val="00510A7D"/>
    <w:rsid w:val="00524D79"/>
    <w:rsid w:val="00532B0F"/>
    <w:rsid w:val="0053594A"/>
    <w:rsid w:val="00541D57"/>
    <w:rsid w:val="00564856"/>
    <w:rsid w:val="00565014"/>
    <w:rsid w:val="00574937"/>
    <w:rsid w:val="0058228A"/>
    <w:rsid w:val="00597A13"/>
    <w:rsid w:val="005B10FE"/>
    <w:rsid w:val="005D6C49"/>
    <w:rsid w:val="00617C80"/>
    <w:rsid w:val="00624E9F"/>
    <w:rsid w:val="0062788B"/>
    <w:rsid w:val="00636283"/>
    <w:rsid w:val="00647613"/>
    <w:rsid w:val="00674E7C"/>
    <w:rsid w:val="00676229"/>
    <w:rsid w:val="006763EF"/>
    <w:rsid w:val="00681D5C"/>
    <w:rsid w:val="006868D9"/>
    <w:rsid w:val="00690339"/>
    <w:rsid w:val="00693258"/>
    <w:rsid w:val="006A091C"/>
    <w:rsid w:val="006A278D"/>
    <w:rsid w:val="006B332B"/>
    <w:rsid w:val="006C3108"/>
    <w:rsid w:val="006C63CF"/>
    <w:rsid w:val="006D437C"/>
    <w:rsid w:val="006F42CA"/>
    <w:rsid w:val="006F4E63"/>
    <w:rsid w:val="0070008B"/>
    <w:rsid w:val="00702133"/>
    <w:rsid w:val="00711F58"/>
    <w:rsid w:val="0071768C"/>
    <w:rsid w:val="00725660"/>
    <w:rsid w:val="00731C6D"/>
    <w:rsid w:val="00735F47"/>
    <w:rsid w:val="00742453"/>
    <w:rsid w:val="00747520"/>
    <w:rsid w:val="007523AA"/>
    <w:rsid w:val="0075261E"/>
    <w:rsid w:val="007556B2"/>
    <w:rsid w:val="0076306E"/>
    <w:rsid w:val="00790BF4"/>
    <w:rsid w:val="007A52AE"/>
    <w:rsid w:val="007A6F49"/>
    <w:rsid w:val="007B2E99"/>
    <w:rsid w:val="007B35DD"/>
    <w:rsid w:val="007C1A33"/>
    <w:rsid w:val="007C3111"/>
    <w:rsid w:val="007C3534"/>
    <w:rsid w:val="007D0D11"/>
    <w:rsid w:val="007E3EC5"/>
    <w:rsid w:val="007F2A19"/>
    <w:rsid w:val="007F3B9A"/>
    <w:rsid w:val="00827201"/>
    <w:rsid w:val="00851826"/>
    <w:rsid w:val="008631F5"/>
    <w:rsid w:val="00876448"/>
    <w:rsid w:val="00880872"/>
    <w:rsid w:val="00891BDF"/>
    <w:rsid w:val="00893BA6"/>
    <w:rsid w:val="00897ACD"/>
    <w:rsid w:val="008A0317"/>
    <w:rsid w:val="008C0730"/>
    <w:rsid w:val="008C0E23"/>
    <w:rsid w:val="008F3CA0"/>
    <w:rsid w:val="008F6820"/>
    <w:rsid w:val="0090065D"/>
    <w:rsid w:val="009031E6"/>
    <w:rsid w:val="00915232"/>
    <w:rsid w:val="0095576B"/>
    <w:rsid w:val="0095788E"/>
    <w:rsid w:val="0096662F"/>
    <w:rsid w:val="009823B9"/>
    <w:rsid w:val="0098526B"/>
    <w:rsid w:val="00992402"/>
    <w:rsid w:val="009A3430"/>
    <w:rsid w:val="009A7F59"/>
    <w:rsid w:val="009C24CB"/>
    <w:rsid w:val="009C3FB0"/>
    <w:rsid w:val="009D19BD"/>
    <w:rsid w:val="009D3A1E"/>
    <w:rsid w:val="009D71FF"/>
    <w:rsid w:val="009F0F04"/>
    <w:rsid w:val="00A04288"/>
    <w:rsid w:val="00A24552"/>
    <w:rsid w:val="00A37890"/>
    <w:rsid w:val="00A553C9"/>
    <w:rsid w:val="00A70211"/>
    <w:rsid w:val="00A7369C"/>
    <w:rsid w:val="00A94919"/>
    <w:rsid w:val="00AA3297"/>
    <w:rsid w:val="00AD3AE8"/>
    <w:rsid w:val="00B22EFC"/>
    <w:rsid w:val="00B330CB"/>
    <w:rsid w:val="00B44E9D"/>
    <w:rsid w:val="00B50CEE"/>
    <w:rsid w:val="00B521B9"/>
    <w:rsid w:val="00B650B4"/>
    <w:rsid w:val="00B9197A"/>
    <w:rsid w:val="00B91F5B"/>
    <w:rsid w:val="00B966FE"/>
    <w:rsid w:val="00BA3C7F"/>
    <w:rsid w:val="00BA7C8B"/>
    <w:rsid w:val="00BB010D"/>
    <w:rsid w:val="00BB158C"/>
    <w:rsid w:val="00BB6ADA"/>
    <w:rsid w:val="00BC43FE"/>
    <w:rsid w:val="00BD0385"/>
    <w:rsid w:val="00BD7B21"/>
    <w:rsid w:val="00BE1DEC"/>
    <w:rsid w:val="00BE2584"/>
    <w:rsid w:val="00BF130E"/>
    <w:rsid w:val="00BF74D6"/>
    <w:rsid w:val="00C0055E"/>
    <w:rsid w:val="00C10DDA"/>
    <w:rsid w:val="00C22846"/>
    <w:rsid w:val="00C244ED"/>
    <w:rsid w:val="00C342D8"/>
    <w:rsid w:val="00C4151D"/>
    <w:rsid w:val="00C4286C"/>
    <w:rsid w:val="00C54E32"/>
    <w:rsid w:val="00C56E05"/>
    <w:rsid w:val="00C8169F"/>
    <w:rsid w:val="00C91456"/>
    <w:rsid w:val="00C93BCD"/>
    <w:rsid w:val="00C95566"/>
    <w:rsid w:val="00CA48DB"/>
    <w:rsid w:val="00CA6975"/>
    <w:rsid w:val="00CA6D68"/>
    <w:rsid w:val="00CB788B"/>
    <w:rsid w:val="00CC6C06"/>
    <w:rsid w:val="00CE0055"/>
    <w:rsid w:val="00CF3D37"/>
    <w:rsid w:val="00D00ABC"/>
    <w:rsid w:val="00D04B4B"/>
    <w:rsid w:val="00D10826"/>
    <w:rsid w:val="00D1296D"/>
    <w:rsid w:val="00D204E8"/>
    <w:rsid w:val="00D26DFA"/>
    <w:rsid w:val="00D35356"/>
    <w:rsid w:val="00D41A6E"/>
    <w:rsid w:val="00D472E3"/>
    <w:rsid w:val="00D62E4F"/>
    <w:rsid w:val="00D74AD5"/>
    <w:rsid w:val="00DA2095"/>
    <w:rsid w:val="00DC1805"/>
    <w:rsid w:val="00DC38FA"/>
    <w:rsid w:val="00DC4265"/>
    <w:rsid w:val="00DC5A04"/>
    <w:rsid w:val="00DE3EFE"/>
    <w:rsid w:val="00DF5974"/>
    <w:rsid w:val="00E037C6"/>
    <w:rsid w:val="00E05F18"/>
    <w:rsid w:val="00E15B43"/>
    <w:rsid w:val="00E2099F"/>
    <w:rsid w:val="00E5176D"/>
    <w:rsid w:val="00E5334D"/>
    <w:rsid w:val="00E655C2"/>
    <w:rsid w:val="00E86AF9"/>
    <w:rsid w:val="00E910DB"/>
    <w:rsid w:val="00EA725D"/>
    <w:rsid w:val="00EB7D36"/>
    <w:rsid w:val="00ED6FF5"/>
    <w:rsid w:val="00EE7900"/>
    <w:rsid w:val="00EF35E1"/>
    <w:rsid w:val="00EF4A44"/>
    <w:rsid w:val="00EF4E14"/>
    <w:rsid w:val="00F00FAC"/>
    <w:rsid w:val="00F14089"/>
    <w:rsid w:val="00F24A6E"/>
    <w:rsid w:val="00F32C16"/>
    <w:rsid w:val="00F35777"/>
    <w:rsid w:val="00F5046E"/>
    <w:rsid w:val="00F52CB6"/>
    <w:rsid w:val="00F60011"/>
    <w:rsid w:val="00F63818"/>
    <w:rsid w:val="00F63BF4"/>
    <w:rsid w:val="00F66DA2"/>
    <w:rsid w:val="00F71FA9"/>
    <w:rsid w:val="00F9611D"/>
    <w:rsid w:val="00F9638F"/>
    <w:rsid w:val="00FE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0BBB38"/>
  <w15:docId w15:val="{59FB5A80-29D9-4433-AA78-9CD4AA4E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E7A91"/>
    <w:pPr>
      <w:spacing w:after="120"/>
    </w:pPr>
    <w:rPr>
      <w:rFonts w:ascii="Arial" w:hAnsi="Arial"/>
      <w:sz w:val="22"/>
      <w:szCs w:val="24"/>
      <w:lang w:val="fr-FR" w:eastAsia="fr-FR"/>
    </w:rPr>
  </w:style>
  <w:style w:type="paragraph" w:styleId="Titre1">
    <w:name w:val="heading 1"/>
    <w:basedOn w:val="Normal"/>
    <w:next w:val="Normal"/>
    <w:qFormat/>
    <w:rsid w:val="00F24A6E"/>
    <w:pPr>
      <w:keepNext/>
      <w:numPr>
        <w:numId w:val="2"/>
      </w:numPr>
      <w:spacing w:before="120"/>
      <w:jc w:val="both"/>
      <w:outlineLvl w:val="0"/>
    </w:pPr>
    <w:rPr>
      <w:rFonts w:cs="Arial"/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qFormat/>
    <w:rsid w:val="007B35DD"/>
    <w:pPr>
      <w:keepNext/>
      <w:numPr>
        <w:ilvl w:val="1"/>
        <w:numId w:val="2"/>
      </w:numPr>
      <w:spacing w:before="240"/>
      <w:outlineLvl w:val="1"/>
    </w:pPr>
    <w:rPr>
      <w:rFonts w:cs="Arial"/>
      <w:b/>
      <w:bCs/>
      <w:iCs/>
      <w:sz w:val="24"/>
      <w:szCs w:val="28"/>
    </w:rPr>
  </w:style>
  <w:style w:type="paragraph" w:styleId="Titre3">
    <w:name w:val="heading 3"/>
    <w:basedOn w:val="Normal"/>
    <w:next w:val="Normal"/>
    <w:qFormat/>
    <w:rsid w:val="007B35DD"/>
    <w:pPr>
      <w:keepNext/>
      <w:numPr>
        <w:ilvl w:val="2"/>
        <w:numId w:val="2"/>
      </w:numPr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autoRedefine/>
    <w:qFormat/>
    <w:rsid w:val="007B35DD"/>
    <w:pPr>
      <w:keepNext/>
      <w:numPr>
        <w:ilvl w:val="3"/>
        <w:numId w:val="2"/>
      </w:numPr>
      <w:outlineLvl w:val="3"/>
    </w:pPr>
    <w:rPr>
      <w:rFonts w:ascii="Times New Roman" w:hAnsi="Times New Roman"/>
      <w:b/>
      <w:bCs/>
      <w:szCs w:val="28"/>
    </w:rPr>
  </w:style>
  <w:style w:type="paragraph" w:styleId="Titre5">
    <w:name w:val="heading 5"/>
    <w:basedOn w:val="Normal"/>
    <w:next w:val="Normal"/>
    <w:qFormat/>
    <w:rsid w:val="007B35DD"/>
    <w:pPr>
      <w:numPr>
        <w:ilvl w:val="4"/>
        <w:numId w:val="2"/>
      </w:numPr>
      <w:spacing w:before="240" w:after="60"/>
      <w:outlineLvl w:val="4"/>
    </w:pPr>
    <w:rPr>
      <w:bCs/>
      <w:iCs/>
      <w:szCs w:val="26"/>
    </w:rPr>
  </w:style>
  <w:style w:type="paragraph" w:styleId="Titre6">
    <w:name w:val="heading 6"/>
    <w:basedOn w:val="Normal"/>
    <w:next w:val="Normal"/>
    <w:qFormat/>
    <w:rsid w:val="007B35DD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bCs/>
      <w:szCs w:val="22"/>
    </w:rPr>
  </w:style>
  <w:style w:type="paragraph" w:styleId="Titre7">
    <w:name w:val="heading 7"/>
    <w:basedOn w:val="Normal"/>
    <w:next w:val="Normal"/>
    <w:qFormat/>
    <w:rsid w:val="007B35DD"/>
    <w:pPr>
      <w:numPr>
        <w:ilvl w:val="6"/>
        <w:numId w:val="2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7B35DD"/>
    <w:pPr>
      <w:numPr>
        <w:ilvl w:val="7"/>
        <w:numId w:val="2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7B35DD"/>
    <w:pPr>
      <w:numPr>
        <w:ilvl w:val="8"/>
        <w:numId w:val="2"/>
      </w:numPr>
      <w:spacing w:before="240" w:after="60"/>
      <w:outlineLvl w:val="8"/>
    </w:pPr>
    <w:rPr>
      <w:rFonts w:cs="Arial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B35DD"/>
    <w:pPr>
      <w:tabs>
        <w:tab w:val="center" w:pos="4536"/>
        <w:tab w:val="right" w:pos="9072"/>
      </w:tabs>
    </w:pPr>
  </w:style>
  <w:style w:type="paragraph" w:styleId="Titre">
    <w:name w:val="Title"/>
    <w:basedOn w:val="Normal"/>
    <w:next w:val="Normal"/>
    <w:qFormat/>
    <w:rsid w:val="007B35DD"/>
    <w:pPr>
      <w:spacing w:after="360"/>
      <w:outlineLvl w:val="0"/>
    </w:pPr>
    <w:rPr>
      <w:rFonts w:cs="Arial"/>
      <w:b/>
      <w:bCs/>
      <w:kern w:val="28"/>
      <w:sz w:val="32"/>
      <w:szCs w:val="32"/>
    </w:rPr>
  </w:style>
  <w:style w:type="paragraph" w:styleId="Pieddepage">
    <w:name w:val="footer"/>
    <w:basedOn w:val="Normal"/>
    <w:rsid w:val="007B35DD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7B35DD"/>
  </w:style>
  <w:style w:type="paragraph" w:styleId="Corpsdetexte">
    <w:name w:val="Body Text"/>
    <w:basedOn w:val="Normal"/>
    <w:rsid w:val="007B35DD"/>
    <w:rPr>
      <w:sz w:val="16"/>
    </w:rPr>
  </w:style>
  <w:style w:type="paragraph" w:styleId="Corpsdetexte2">
    <w:name w:val="Body Text 2"/>
    <w:basedOn w:val="Normal"/>
    <w:rsid w:val="007B35DD"/>
    <w:rPr>
      <w:b/>
      <w:bCs/>
    </w:rPr>
  </w:style>
  <w:style w:type="character" w:styleId="Lienhypertexte">
    <w:name w:val="Hyperlink"/>
    <w:basedOn w:val="Policepardfaut"/>
    <w:rsid w:val="007B35DD"/>
    <w:rPr>
      <w:color w:val="0000FF"/>
      <w:u w:val="single"/>
    </w:rPr>
  </w:style>
  <w:style w:type="paragraph" w:styleId="Retraitcorpsdetexte">
    <w:name w:val="Body Text Indent"/>
    <w:basedOn w:val="Normal"/>
    <w:rsid w:val="007B35DD"/>
    <w:pPr>
      <w:tabs>
        <w:tab w:val="center" w:pos="7797"/>
        <w:tab w:val="center" w:pos="8505"/>
      </w:tabs>
      <w:ind w:left="284" w:hanging="284"/>
    </w:pPr>
  </w:style>
  <w:style w:type="paragraph" w:styleId="Textedebulles">
    <w:name w:val="Balloon Text"/>
    <w:basedOn w:val="Normal"/>
    <w:link w:val="TextedebullesCar"/>
    <w:rsid w:val="004265E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265E9"/>
    <w:rPr>
      <w:rFonts w:ascii="Tahoma" w:hAnsi="Tahoma" w:cs="Tahoma"/>
      <w:sz w:val="16"/>
      <w:szCs w:val="16"/>
      <w:lang w:val="fr-FR" w:eastAsia="fr-FR"/>
    </w:rPr>
  </w:style>
  <w:style w:type="table" w:styleId="Grilledutableau">
    <w:name w:val="Table Grid"/>
    <w:basedOn w:val="TableauNormal"/>
    <w:rsid w:val="00EE79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EE7900"/>
    <w:pPr>
      <w:ind w:left="720"/>
      <w:contextualSpacing/>
    </w:pPr>
  </w:style>
  <w:style w:type="character" w:styleId="Lienhypertextesuivivisit">
    <w:name w:val="FollowedHyperlink"/>
    <w:basedOn w:val="Policepardfaut"/>
    <w:rsid w:val="00F14089"/>
    <w:rPr>
      <w:color w:val="800080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8F3CA0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8F3CA0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8F3CA0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8F3CA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8F3CA0"/>
    <w:rPr>
      <w:rFonts w:ascii="Arial" w:hAnsi="Arial"/>
      <w:b/>
      <w:bCs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Mes%20documents\ETML\Modules\T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87655-D587-4C0C-BF8B-B2055142D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TE.dot</Template>
  <TotalTime>2045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Programme XXX</vt:lpstr>
    </vt:vector>
  </TitlesOfParts>
  <Company>ETML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Programme XXX</dc:title>
  <dc:creator>Roberto Ferrari</dc:creator>
  <cp:lastModifiedBy>Cindy Hardegger</cp:lastModifiedBy>
  <cp:revision>94</cp:revision>
  <cp:lastPrinted>2018-08-29T08:32:00Z</cp:lastPrinted>
  <dcterms:created xsi:type="dcterms:W3CDTF">2014-08-05T09:48:00Z</dcterms:created>
  <dcterms:modified xsi:type="dcterms:W3CDTF">2020-03-24T14:52:00Z</dcterms:modified>
</cp:coreProperties>
</file>